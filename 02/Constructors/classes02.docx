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FE" w:rsidRDefault="006212FE" w:rsidP="006212FE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6212FE" w:rsidRPr="00680776" w:rsidRDefault="006212FE" w:rsidP="006212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Classes 02</w:t>
      </w:r>
    </w:p>
    <w:p w:rsidR="00C55380" w:rsidRDefault="00C55380"/>
    <w:p w:rsidR="005D7C2E" w:rsidRDefault="00DA449A" w:rsidP="006212FE">
      <w:pPr>
        <w:numPr>
          <w:ilvl w:val="0"/>
          <w:numId w:val="7"/>
        </w:numPr>
      </w:pPr>
      <w:r>
        <w:t>In NetB</w:t>
      </w:r>
      <w:r w:rsidR="007456E8">
        <w:t>eans</w:t>
      </w:r>
      <w:r w:rsidR="005D7C2E">
        <w:t>, create a class</w:t>
      </w:r>
      <w:r w:rsidR="0026391B">
        <w:t xml:space="preserve"> named</w:t>
      </w:r>
      <w:r w:rsidR="005D7C2E">
        <w:t xml:space="preserve"> </w:t>
      </w:r>
      <w:r w:rsidR="005D7C2E" w:rsidRPr="005D7C2E">
        <w:rPr>
          <w:rFonts w:ascii="Courier New" w:hAnsi="Courier New" w:cs="Courier New"/>
          <w:b/>
        </w:rPr>
        <w:t>MusicCD</w:t>
      </w:r>
      <w:r w:rsidR="005D7C2E">
        <w:t xml:space="preserve">.  </w:t>
      </w:r>
      <w:r w:rsidR="0026391B">
        <w:t xml:space="preserve">This class should NOT contain a main method.  </w:t>
      </w:r>
      <w:r w:rsidR="00F46488">
        <w:t xml:space="preserve">A </w:t>
      </w:r>
      <w:r w:rsidR="00F46488" w:rsidRPr="007E2748">
        <w:rPr>
          <w:rFonts w:ascii="Courier New" w:hAnsi="Courier New" w:cs="Courier New"/>
          <w:b/>
        </w:rPr>
        <w:t>MusicCD</w:t>
      </w:r>
      <w:r w:rsidR="005D7C2E">
        <w:t xml:space="preserve"> object has attributes </w:t>
      </w:r>
      <w:r w:rsidR="005D7C2E" w:rsidRPr="007E2748">
        <w:rPr>
          <w:rFonts w:ascii="Courier New" w:hAnsi="Courier New" w:cs="Courier New"/>
          <w:b/>
        </w:rPr>
        <w:t>title</w:t>
      </w:r>
      <w:r w:rsidR="005D7C2E">
        <w:t xml:space="preserve">, and </w:t>
      </w:r>
      <w:r w:rsidR="005D7C2E" w:rsidRPr="007E2748">
        <w:rPr>
          <w:rFonts w:ascii="Courier New" w:hAnsi="Courier New" w:cs="Courier New"/>
          <w:b/>
        </w:rPr>
        <w:t>artist</w:t>
      </w:r>
      <w:r w:rsidR="005D7C2E">
        <w:t>, both of which are strings.</w:t>
      </w:r>
    </w:p>
    <w:p w:rsidR="005D7C2E" w:rsidRDefault="005D7C2E"/>
    <w:p w:rsidR="005D7C2E" w:rsidRDefault="005D7C2E" w:rsidP="006212FE">
      <w:pPr>
        <w:numPr>
          <w:ilvl w:val="0"/>
          <w:numId w:val="7"/>
        </w:numPr>
      </w:pPr>
      <w:r>
        <w:t>Define a constructor with two parameters, one for each attribute.</w:t>
      </w:r>
    </w:p>
    <w:p w:rsidR="005D7C2E" w:rsidRDefault="005D7C2E"/>
    <w:p w:rsidR="005D7C2E" w:rsidRDefault="005D7C2E" w:rsidP="006212FE">
      <w:pPr>
        <w:numPr>
          <w:ilvl w:val="0"/>
          <w:numId w:val="7"/>
        </w:numPr>
      </w:pPr>
      <w:r>
        <w:t xml:space="preserve">Define a </w:t>
      </w:r>
      <w:r w:rsidR="00876781">
        <w:t>no-arg constructor.</w:t>
      </w:r>
    </w:p>
    <w:p w:rsidR="005D7C2E" w:rsidRDefault="005D7C2E"/>
    <w:p w:rsidR="005D7C2E" w:rsidRDefault="005D7C2E" w:rsidP="006212FE">
      <w:pPr>
        <w:numPr>
          <w:ilvl w:val="0"/>
          <w:numId w:val="7"/>
        </w:numPr>
      </w:pPr>
      <w:r>
        <w:t>Define</w:t>
      </w:r>
      <w:r w:rsidR="00876781">
        <w:t xml:space="preserve"> getter and setter</w:t>
      </w:r>
      <w:r>
        <w:t xml:space="preserve"> methods</w:t>
      </w:r>
      <w:r w:rsidR="00876781">
        <w:t xml:space="preserve"> for </w:t>
      </w:r>
      <w:r>
        <w:t>each of the attributes.</w:t>
      </w:r>
    </w:p>
    <w:p w:rsidR="0026391B" w:rsidRDefault="0026391B"/>
    <w:p w:rsidR="0026391B" w:rsidRDefault="000A0463" w:rsidP="006212FE">
      <w:pPr>
        <w:numPr>
          <w:ilvl w:val="0"/>
          <w:numId w:val="7"/>
        </w:numPr>
      </w:pPr>
      <w:r>
        <w:t>Add javadoc comments</w:t>
      </w:r>
      <w:r w:rsidR="00E367EC">
        <w:t xml:space="preserve"> for the class, each constructor, and each method.  </w:t>
      </w:r>
    </w:p>
    <w:p w:rsidR="00E367EC" w:rsidRDefault="00E367EC" w:rsidP="00E367EC">
      <w:pPr>
        <w:ind w:left="720" w:hanging="720"/>
      </w:pPr>
    </w:p>
    <w:p w:rsidR="00E367EC" w:rsidRDefault="007E2748" w:rsidP="006212FE">
      <w:pPr>
        <w:numPr>
          <w:ilvl w:val="0"/>
          <w:numId w:val="7"/>
        </w:numPr>
      </w:pPr>
      <w:r>
        <w:t xml:space="preserve">To test your class, create a new class named </w:t>
      </w:r>
      <w:r w:rsidRPr="007E2748">
        <w:rPr>
          <w:rFonts w:ascii="Courier New" w:hAnsi="Courier New" w:cs="Courier New"/>
          <w:b/>
        </w:rPr>
        <w:t>MusicCDTester</w:t>
      </w:r>
      <w:r>
        <w:t xml:space="preserve"> that contains a main method.  In the main method call each constructor and each method at least once.</w:t>
      </w:r>
    </w:p>
    <w:sectPr w:rsidR="00E3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40A3AB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C81465"/>
    <w:multiLevelType w:val="hybridMultilevel"/>
    <w:tmpl w:val="22D21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3F01"/>
  <w:defaultTabStop w:val="720"/>
  <w:noPunctuationKerning/>
  <w:characterSpacingControl w:val="doNotCompress"/>
  <w:compat/>
  <w:rsids>
    <w:rsidRoot w:val="000A27BE"/>
    <w:rsid w:val="000A0463"/>
    <w:rsid w:val="000A27BE"/>
    <w:rsid w:val="00186D17"/>
    <w:rsid w:val="0026391B"/>
    <w:rsid w:val="005D7C2E"/>
    <w:rsid w:val="006212FE"/>
    <w:rsid w:val="007456E8"/>
    <w:rsid w:val="007E2748"/>
    <w:rsid w:val="00876781"/>
    <w:rsid w:val="00B2036A"/>
    <w:rsid w:val="00C55380"/>
    <w:rsid w:val="00DA449A"/>
    <w:rsid w:val="00E367EC"/>
    <w:rsid w:val="00F46488"/>
    <w:rsid w:val="00F8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F86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2006-01-08T15:41:00Z</cp:lastPrinted>
  <dcterms:created xsi:type="dcterms:W3CDTF">2009-08-22T15:26:00Z</dcterms:created>
  <dcterms:modified xsi:type="dcterms:W3CDTF">2009-08-22T15:26:00Z</dcterms:modified>
</cp:coreProperties>
</file>