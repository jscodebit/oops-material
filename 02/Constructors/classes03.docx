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D4" w:rsidRDefault="00AA7FD4" w:rsidP="00AA7FD4">
      <w:pPr>
        <w:rPr>
          <w:rFonts w:ascii="Arial" w:hAnsi="Arial" w:cs="Arial"/>
          <w:b/>
        </w:rPr>
      </w:pPr>
      <w:r w:rsidRPr="00680776">
        <w:rPr>
          <w:rFonts w:ascii="Arial" w:hAnsi="Arial" w:cs="Arial"/>
          <w:b/>
        </w:rPr>
        <w:t>44-</w:t>
      </w:r>
      <w:r>
        <w:rPr>
          <w:rFonts w:ascii="Arial" w:hAnsi="Arial" w:cs="Arial"/>
          <w:b/>
        </w:rPr>
        <w:t>542</w:t>
      </w:r>
      <w:r w:rsidRPr="006807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Object Oriented Programming</w:t>
      </w:r>
    </w:p>
    <w:p w:rsidR="00AA7FD4" w:rsidRPr="00680776" w:rsidRDefault="00AA7FD4" w:rsidP="00AA7F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Classes 03</w:t>
      </w:r>
    </w:p>
    <w:p w:rsidR="00C55380" w:rsidRDefault="00C55380"/>
    <w:p w:rsidR="005D7C2E" w:rsidRDefault="00F73B07" w:rsidP="00E03E39">
      <w:pPr>
        <w:numPr>
          <w:ilvl w:val="0"/>
          <w:numId w:val="7"/>
        </w:numPr>
      </w:pPr>
      <w:r>
        <w:t>In NetBeans</w:t>
      </w:r>
      <w:r w:rsidR="005D7C2E">
        <w:t>, create a class</w:t>
      </w:r>
      <w:r w:rsidR="0026391B">
        <w:t xml:space="preserve"> named</w:t>
      </w:r>
      <w:r w:rsidR="005D7C2E">
        <w:t xml:space="preserve"> </w:t>
      </w:r>
      <w:r w:rsidR="00852628">
        <w:rPr>
          <w:rFonts w:ascii="Courier New" w:hAnsi="Courier New" w:cs="Courier New"/>
          <w:b/>
        </w:rPr>
        <w:t>Square</w:t>
      </w:r>
      <w:r w:rsidR="005D7C2E">
        <w:t xml:space="preserve">.  </w:t>
      </w:r>
      <w:r w:rsidR="0026391B">
        <w:t xml:space="preserve">This class should NOT contain a main method.  </w:t>
      </w:r>
      <w:r w:rsidR="00F46488">
        <w:t>A</w:t>
      </w:r>
      <w:r w:rsidR="003D03CF">
        <w:t>n</w:t>
      </w:r>
      <w:r w:rsidR="00F46488">
        <w:t xml:space="preserve"> </w:t>
      </w:r>
      <w:r w:rsidR="005D7C2E">
        <w:t xml:space="preserve">object </w:t>
      </w:r>
      <w:r w:rsidR="003D03CF">
        <w:t xml:space="preserve">of type </w:t>
      </w:r>
      <w:r w:rsidR="003D03CF">
        <w:rPr>
          <w:rFonts w:ascii="Courier New" w:hAnsi="Courier New" w:cs="Courier New"/>
          <w:b/>
        </w:rPr>
        <w:t>Square</w:t>
      </w:r>
      <w:r w:rsidR="003D03CF">
        <w:t xml:space="preserve"> </w:t>
      </w:r>
      <w:r w:rsidR="005D7C2E">
        <w:t xml:space="preserve">has </w:t>
      </w:r>
      <w:r w:rsidR="00852628">
        <w:t>one attribute</w:t>
      </w:r>
      <w:r w:rsidR="00EC7F8E">
        <w:t xml:space="preserve"> </w:t>
      </w:r>
      <w:r w:rsidR="00EC7F8E" w:rsidRPr="005A6370">
        <w:rPr>
          <w:rFonts w:ascii="Courier New" w:hAnsi="Courier New" w:cs="Courier New"/>
          <w:b/>
        </w:rPr>
        <w:t>sideLength</w:t>
      </w:r>
      <w:r w:rsidR="00852628">
        <w:t xml:space="preserve"> </w:t>
      </w:r>
      <w:r w:rsidR="00EC7F8E">
        <w:t xml:space="preserve">of </w:t>
      </w:r>
      <w:r w:rsidR="00852628">
        <w:t xml:space="preserve">type </w:t>
      </w:r>
      <w:r w:rsidR="00852628" w:rsidRPr="00852628">
        <w:rPr>
          <w:rFonts w:ascii="Courier New" w:hAnsi="Courier New" w:cs="Courier New"/>
          <w:b/>
        </w:rPr>
        <w:t>double</w:t>
      </w:r>
      <w:r w:rsidR="00852628">
        <w:t>.</w:t>
      </w:r>
    </w:p>
    <w:p w:rsidR="005D7C2E" w:rsidRDefault="005D7C2E"/>
    <w:p w:rsidR="005D7C2E" w:rsidRDefault="00D64BA8" w:rsidP="00E03E39">
      <w:pPr>
        <w:numPr>
          <w:ilvl w:val="0"/>
          <w:numId w:val="7"/>
        </w:numPr>
      </w:pPr>
      <w:r>
        <w:t>Define a constructor with one</w:t>
      </w:r>
      <w:r w:rsidR="005A6370">
        <w:t xml:space="preserve"> parameter</w:t>
      </w:r>
      <w:r>
        <w:t xml:space="preserve"> for the initial value of the attribute</w:t>
      </w:r>
      <w:r w:rsidR="005D7C2E">
        <w:t>.</w:t>
      </w:r>
    </w:p>
    <w:p w:rsidR="005D7C2E" w:rsidRDefault="005D7C2E"/>
    <w:p w:rsidR="005D7C2E" w:rsidRDefault="005D7C2E" w:rsidP="00E03E39">
      <w:pPr>
        <w:numPr>
          <w:ilvl w:val="0"/>
          <w:numId w:val="7"/>
        </w:numPr>
      </w:pPr>
      <w:r>
        <w:t>Define a</w:t>
      </w:r>
      <w:r w:rsidR="00844C46">
        <w:t xml:space="preserve"> no-arg</w:t>
      </w:r>
      <w:r w:rsidR="005A6370">
        <w:t xml:space="preserve"> constructor that initializes the value of </w:t>
      </w:r>
      <w:r w:rsidR="005A6370" w:rsidRPr="005A6370">
        <w:rPr>
          <w:rFonts w:ascii="Courier New" w:hAnsi="Courier New" w:cs="Courier New"/>
          <w:b/>
        </w:rPr>
        <w:t>sideLength</w:t>
      </w:r>
      <w:r w:rsidR="005A6370">
        <w:t xml:space="preserve"> to 0.0.</w:t>
      </w:r>
    </w:p>
    <w:p w:rsidR="005D7C2E" w:rsidRDefault="005D7C2E"/>
    <w:p w:rsidR="005D7C2E" w:rsidRDefault="005D7C2E" w:rsidP="00E03E39">
      <w:pPr>
        <w:numPr>
          <w:ilvl w:val="0"/>
          <w:numId w:val="7"/>
        </w:numPr>
      </w:pPr>
      <w:r>
        <w:t xml:space="preserve">Define </w:t>
      </w:r>
      <w:r w:rsidR="00844C46">
        <w:t xml:space="preserve">getter and setter </w:t>
      </w:r>
      <w:r>
        <w:t>m</w:t>
      </w:r>
      <w:r w:rsidR="00D64BA8">
        <w:t>ethods</w:t>
      </w:r>
      <w:r w:rsidR="00844C46">
        <w:t xml:space="preserve"> for</w:t>
      </w:r>
      <w:r w:rsidR="00D64BA8">
        <w:t xml:space="preserve"> the </w:t>
      </w:r>
      <w:r w:rsidR="00844C46">
        <w:t>attribute</w:t>
      </w:r>
      <w:r w:rsidR="00D64BA8">
        <w:t xml:space="preserve"> </w:t>
      </w:r>
      <w:r w:rsidR="004B3C81" w:rsidRPr="005A6370">
        <w:rPr>
          <w:rFonts w:ascii="Courier New" w:hAnsi="Courier New" w:cs="Courier New"/>
          <w:b/>
        </w:rPr>
        <w:t>sideLength</w:t>
      </w:r>
      <w:r>
        <w:t>.</w:t>
      </w:r>
    </w:p>
    <w:p w:rsidR="0026391B" w:rsidRDefault="0026391B"/>
    <w:p w:rsidR="00772710" w:rsidRDefault="00557AD4" w:rsidP="00E03E39">
      <w:pPr>
        <w:numPr>
          <w:ilvl w:val="0"/>
          <w:numId w:val="7"/>
        </w:numPr>
      </w:pPr>
      <w:r>
        <w:t xml:space="preserve">Define a method </w:t>
      </w:r>
      <w:r w:rsidRPr="00557AD4">
        <w:rPr>
          <w:rFonts w:ascii="Courier New" w:hAnsi="Courier New" w:cs="Courier New"/>
          <w:b/>
        </w:rPr>
        <w:t>getArea()</w:t>
      </w:r>
      <w:r>
        <w:t xml:space="preserve"> that returns the area of the square.  This method has no parameters and returns a value of type </w:t>
      </w:r>
      <w:r w:rsidRPr="00D96EDE">
        <w:rPr>
          <w:rFonts w:ascii="Courier New" w:hAnsi="Courier New" w:cs="Courier New"/>
          <w:b/>
        </w:rPr>
        <w:t>double</w:t>
      </w:r>
      <w:r>
        <w:t>.</w:t>
      </w:r>
    </w:p>
    <w:p w:rsidR="00772710" w:rsidRDefault="00772710"/>
    <w:p w:rsidR="00557AD4" w:rsidRDefault="00557AD4" w:rsidP="00E03E39">
      <w:pPr>
        <w:numPr>
          <w:ilvl w:val="0"/>
          <w:numId w:val="7"/>
        </w:numPr>
      </w:pPr>
      <w:r>
        <w:t xml:space="preserve">Define a method </w:t>
      </w:r>
      <w:r w:rsidRPr="00557AD4">
        <w:rPr>
          <w:rFonts w:ascii="Courier New" w:hAnsi="Courier New" w:cs="Courier New"/>
          <w:b/>
        </w:rPr>
        <w:t>get</w:t>
      </w:r>
      <w:r>
        <w:rPr>
          <w:rFonts w:ascii="Courier New" w:hAnsi="Courier New" w:cs="Courier New"/>
          <w:b/>
        </w:rPr>
        <w:t>Perimeter</w:t>
      </w:r>
      <w:r w:rsidRPr="00557AD4">
        <w:rPr>
          <w:rFonts w:ascii="Courier New" w:hAnsi="Courier New" w:cs="Courier New"/>
          <w:b/>
        </w:rPr>
        <w:t>()</w:t>
      </w:r>
      <w:r>
        <w:t xml:space="preserve"> that returns the perimeter of the square.  This method has no parameters and returns a value of type </w:t>
      </w:r>
      <w:r w:rsidRPr="00D96EDE">
        <w:rPr>
          <w:rFonts w:ascii="Courier New" w:hAnsi="Courier New" w:cs="Courier New"/>
          <w:b/>
        </w:rPr>
        <w:t>double</w:t>
      </w:r>
      <w:r>
        <w:t>.</w:t>
      </w:r>
    </w:p>
    <w:p w:rsidR="00557AD4" w:rsidRDefault="00557AD4" w:rsidP="00E367EC">
      <w:pPr>
        <w:ind w:left="720" w:hanging="720"/>
      </w:pPr>
    </w:p>
    <w:p w:rsidR="0026391B" w:rsidRDefault="000A0463" w:rsidP="00E03E39">
      <w:pPr>
        <w:numPr>
          <w:ilvl w:val="0"/>
          <w:numId w:val="7"/>
        </w:numPr>
      </w:pPr>
      <w:r>
        <w:t>Add javadoc comments</w:t>
      </w:r>
      <w:r w:rsidR="00E367EC">
        <w:t xml:space="preserve"> for the class, each constructor, and each method</w:t>
      </w:r>
      <w:r w:rsidR="00772710">
        <w:t>.</w:t>
      </w:r>
    </w:p>
    <w:p w:rsidR="00E367EC" w:rsidRDefault="00E367EC" w:rsidP="00E367EC">
      <w:pPr>
        <w:ind w:left="720" w:hanging="720"/>
      </w:pPr>
    </w:p>
    <w:p w:rsidR="00E367EC" w:rsidRDefault="007E2748" w:rsidP="00E03E39">
      <w:pPr>
        <w:numPr>
          <w:ilvl w:val="0"/>
          <w:numId w:val="7"/>
        </w:numPr>
      </w:pPr>
      <w:r>
        <w:t xml:space="preserve">To test your class, create a new class named </w:t>
      </w:r>
      <w:r w:rsidR="005A6370">
        <w:rPr>
          <w:rFonts w:ascii="Courier New" w:hAnsi="Courier New" w:cs="Courier New"/>
          <w:b/>
        </w:rPr>
        <w:t>Square</w:t>
      </w:r>
      <w:r w:rsidRPr="007E2748">
        <w:rPr>
          <w:rFonts w:ascii="Courier New" w:hAnsi="Courier New" w:cs="Courier New"/>
          <w:b/>
        </w:rPr>
        <w:t>Tester</w:t>
      </w:r>
      <w:r>
        <w:t xml:space="preserve"> that contains a main method.  In the main method call each constructor and each method at least once.</w:t>
      </w:r>
    </w:p>
    <w:sectPr w:rsidR="00E36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">
    <w:nsid w:val="41D2475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DD93E8F"/>
    <w:multiLevelType w:val="hybridMultilevel"/>
    <w:tmpl w:val="2C2E4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stylePaneFormatFilter w:val="3F01"/>
  <w:defaultTabStop w:val="720"/>
  <w:noPunctuationKerning/>
  <w:characterSpacingControl w:val="doNotCompress"/>
  <w:compat/>
  <w:rsids>
    <w:rsidRoot w:val="000A27BE"/>
    <w:rsid w:val="000A0463"/>
    <w:rsid w:val="000A27BE"/>
    <w:rsid w:val="00186D17"/>
    <w:rsid w:val="00256019"/>
    <w:rsid w:val="0026391B"/>
    <w:rsid w:val="003D03CF"/>
    <w:rsid w:val="004B3C81"/>
    <w:rsid w:val="00557AD4"/>
    <w:rsid w:val="005A6370"/>
    <w:rsid w:val="005D7C2E"/>
    <w:rsid w:val="00772710"/>
    <w:rsid w:val="007E2748"/>
    <w:rsid w:val="00844C46"/>
    <w:rsid w:val="00852628"/>
    <w:rsid w:val="00AA7FD4"/>
    <w:rsid w:val="00C55380"/>
    <w:rsid w:val="00D64BA8"/>
    <w:rsid w:val="00D96EDE"/>
    <w:rsid w:val="00E03E39"/>
    <w:rsid w:val="00E367EC"/>
    <w:rsid w:val="00EB0483"/>
    <w:rsid w:val="00EC7F8E"/>
    <w:rsid w:val="00F46488"/>
    <w:rsid w:val="00F73B07"/>
    <w:rsid w:val="00F8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BalloonText">
    <w:name w:val="Balloon Text"/>
    <w:basedOn w:val="Normal"/>
    <w:semiHidden/>
    <w:rsid w:val="00F86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 </cp:lastModifiedBy>
  <cp:revision>2</cp:revision>
  <cp:lastPrinted>2006-01-08T15:41:00Z</cp:lastPrinted>
  <dcterms:created xsi:type="dcterms:W3CDTF">2009-08-22T15:26:00Z</dcterms:created>
  <dcterms:modified xsi:type="dcterms:W3CDTF">2009-08-22T15:26:00Z</dcterms:modified>
</cp:coreProperties>
</file>